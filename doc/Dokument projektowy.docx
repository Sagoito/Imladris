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800595834"/>
        <w:docPartObj>
          <w:docPartGallery w:val="Cover Pages"/>
          <w:docPartUnique/>
        </w:docPartObj>
      </w:sdtPr>
      <w:sdtEndPr>
        <w:rPr>
          <w:b/>
          <w:bCs/>
          <w:caps/>
          <w:color w:val="5B9BD5" w:themeColor="accent1"/>
          <w:sz w:val="24"/>
        </w:rPr>
      </w:sdtEndPr>
      <w:sdtContent>
        <w:p w14:paraId="27CF9E20" w14:textId="34DAD62C" w:rsidR="006115DF" w:rsidRDefault="006115D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F20BC3" wp14:editId="7ABA256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2D20C9C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2390FDF" wp14:editId="7222ADC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8746490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BB5771" w14:textId="19E4E97C" w:rsidR="006115DF" w:rsidRDefault="00953742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Zespół nr 8</w:t>
                                    </w:r>
                                  </w:p>
                                </w:sdtContent>
                              </w:sdt>
                              <w:p w14:paraId="18167D4B" w14:textId="1562D029" w:rsidR="006115DF" w:rsidRDefault="00DF133C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Cs w:val="18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A0014">
                                      <w:rPr>
                                        <w:color w:val="595959" w:themeColor="text1" w:themeTint="A6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2390FDF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2BB5771" w14:textId="19E4E97C" w:rsidR="006115DF" w:rsidRDefault="00953742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Zespół nr 8</w:t>
                              </w:r>
                            </w:p>
                          </w:sdtContent>
                        </w:sdt>
                        <w:p w14:paraId="18167D4B" w14:textId="1562D029" w:rsidR="006115DF" w:rsidRDefault="00DF133C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Cs w:val="18"/>
                              </w:rPr>
                              <w:alias w:val="Adres e-mail"/>
                              <w:tag w:val="Adres 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A0014">
                                <w:rPr>
                                  <w:color w:val="595959" w:themeColor="text1" w:themeTint="A6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72C933" wp14:editId="499D6B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7484745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884791" w14:textId="77777777" w:rsidR="006115DF" w:rsidRDefault="006115DF">
                                <w:pPr>
                                  <w:pStyle w:val="Bezodstpw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C2E5793" w14:textId="5A3E6114" w:rsidR="006115DF" w:rsidRDefault="007A0014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</w:rPr>
                                      <w:t>Główny dokument motywujący cele oraz plan działania tworzenia projektu zespołowego dotyczącego usuwania obiektów ze zdjęć dodanych przez użytkownika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772C933"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49884791" w14:textId="77777777" w:rsidR="006115DF" w:rsidRDefault="006115DF">
                          <w:pPr>
                            <w:pStyle w:val="Bezodstpw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0C2E5793" w14:textId="5A3E6114" w:rsidR="006115DF" w:rsidRDefault="007A0014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</w:rPr>
                                <w:t>Główny dokument motywujący cele oraz plan działania tworzenia projektu zespołowego dotyczącego usuwania obiektów ze zdjęć dodanych przez użytkownika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3927B0" wp14:editId="19331AC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16271A" w14:textId="3736ACEC" w:rsidR="006115DF" w:rsidRDefault="00DF133C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A0014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Dokument projektowy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9E703AF" w14:textId="306C8C8F" w:rsidR="006115DF" w:rsidRDefault="006115DF">
                                    <w:pPr>
                                      <w:jc w:val="right"/>
                                      <w:rPr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Usuwanie obiektów ze zdjęć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73927B0"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5116271A" w14:textId="3736ACEC" w:rsidR="006115DF" w:rsidRDefault="00DF133C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A0014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Dokument projektowy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9E703AF" w14:textId="306C8C8F" w:rsidR="006115DF" w:rsidRDefault="006115DF">
                              <w:pPr>
                                <w:jc w:val="right"/>
                                <w:rPr>
                                  <w:smallCap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Usuwanie obiektów ze zdjęć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5A864B2" w14:textId="5F6E8E7F" w:rsidR="006115DF" w:rsidRDefault="006115DF">
          <w:pPr>
            <w:rPr>
              <w:b/>
              <w:bCs/>
              <w:color w:val="5B9BD5" w:themeColor="accent1"/>
              <w:sz w:val="24"/>
            </w:rPr>
          </w:pPr>
          <w:r>
            <w:rPr>
              <w:b/>
              <w:bCs/>
              <w:caps/>
              <w:color w:val="5B9BD5" w:themeColor="accent1"/>
              <w:sz w:val="24"/>
            </w:rPr>
            <w:br w:type="page"/>
          </w:r>
        </w:p>
      </w:sdtContent>
    </w:sdt>
    <w:p w14:paraId="5AC0496F" w14:textId="3DE9993C" w:rsidR="008915A5" w:rsidRPr="00756309" w:rsidRDefault="00436C5E">
      <w:pPr>
        <w:pStyle w:val="Tytu"/>
      </w:pPr>
      <w:r>
        <w:lastRenderedPageBreak/>
        <w:t>Zespół nr 8</w:t>
      </w:r>
      <w:r w:rsidR="00942BBA" w:rsidRPr="00756309">
        <w:br/>
        <w:t>Zakres projektu</w:t>
      </w:r>
    </w:p>
    <w:p w14:paraId="1DCE0044" w14:textId="349A2627" w:rsidR="008915A5" w:rsidRPr="00756309" w:rsidRDefault="008915A5">
      <w:pPr>
        <w:pStyle w:val="Podtytu"/>
      </w:pPr>
    </w:p>
    <w:p w14:paraId="02ECFB7C" w14:textId="77777777" w:rsidR="008915A5" w:rsidRPr="00756309" w:rsidRDefault="00942BBA">
      <w:pPr>
        <w:pStyle w:val="Nagwek1"/>
      </w:pPr>
      <w:r w:rsidRPr="00756309">
        <w:t>Omówienie</w:t>
      </w:r>
    </w:p>
    <w:p w14:paraId="58788229" w14:textId="77777777" w:rsidR="008915A5" w:rsidRPr="00756309" w:rsidRDefault="00942BBA">
      <w:pPr>
        <w:pStyle w:val="Nagwek2"/>
      </w:pPr>
      <w:r w:rsidRPr="00756309">
        <w:t>Podstawowe informacje i opis projektu</w:t>
      </w:r>
    </w:p>
    <w:sdt>
      <w:sdtPr>
        <w:id w:val="-2113425653"/>
        <w:placeholder>
          <w:docPart w:val="B5677596BBC6446DB3B1B9ABEC02C325"/>
        </w:placeholder>
        <w15:appearance w15:val="hidden"/>
      </w:sdtPr>
      <w:sdtEndPr/>
      <w:sdtContent>
        <w:p w14:paraId="1CFA4F07" w14:textId="5A7CCBD2" w:rsidR="008915A5" w:rsidRPr="00756309" w:rsidRDefault="00436C5E" w:rsidP="006115DF">
          <w:pPr>
            <w:ind w:firstLine="360"/>
          </w:pPr>
          <w:r>
            <w:t>Niniejszy projekt ma na cel</w:t>
          </w:r>
          <w:r w:rsidR="006115DF">
            <w:t>u</w:t>
          </w:r>
          <w:r>
            <w:t xml:space="preserve"> opracowanie architektury sieci neuronowej umożliwiającej usuwanie obiektów ze zdjęć dodanych przez użytkownika</w:t>
          </w:r>
          <w:r w:rsidR="006115DF">
            <w:t xml:space="preserve"> przy użyciu </w:t>
          </w:r>
          <w:r w:rsidR="00C811A7">
            <w:t>technik</w:t>
          </w:r>
          <w:r w:rsidR="006115DF">
            <w:t xml:space="preserve"> deep learningowych</w:t>
          </w:r>
          <w:r>
            <w:t>.</w:t>
          </w:r>
          <w:r w:rsidR="006115DF">
            <w:t xml:space="preserve"> </w:t>
          </w:r>
        </w:p>
      </w:sdtContent>
    </w:sdt>
    <w:p w14:paraId="49B6708C" w14:textId="12C6793F" w:rsidR="008915A5" w:rsidRPr="00756309" w:rsidRDefault="00436C5E">
      <w:pPr>
        <w:pStyle w:val="Nagwek2"/>
      </w:pPr>
      <w:r>
        <w:t>Motywacja i cel powstania projektu</w:t>
      </w:r>
    </w:p>
    <w:sdt>
      <w:sdtPr>
        <w:id w:val="-1466881030"/>
        <w:placeholder>
          <w:docPart w:val="B5677596BBC6446DB3B1B9ABEC02C325"/>
        </w:placeholder>
        <w15:appearance w15:val="hidden"/>
      </w:sdtPr>
      <w:sdtEndPr/>
      <w:sdtContent>
        <w:p w14:paraId="2B7A83B9" w14:textId="623D69F6" w:rsidR="008915A5" w:rsidRPr="00756309" w:rsidRDefault="006115DF" w:rsidP="006115DF">
          <w:pPr>
            <w:ind w:firstLine="360"/>
          </w:pPr>
          <w:r>
            <w:t>Naszym celem jest</w:t>
          </w:r>
          <w:r w:rsidR="007A0014">
            <w:t xml:space="preserve"> rozpoznanie obiektów ze zdjęcia poprzez sieć konwolucyjną oraz</w:t>
          </w:r>
          <w:r>
            <w:t xml:space="preserve"> osiągnięcie jak najlepszego odwzorowania rzeczywistości</w:t>
          </w:r>
          <w:r w:rsidR="007A0014">
            <w:t xml:space="preserve"> poprzez g</w:t>
          </w:r>
          <w:r w:rsidR="007A0014" w:rsidRPr="007A0014">
            <w:t>eneratywn</w:t>
          </w:r>
          <w:r w:rsidR="007A0014">
            <w:t>ą</w:t>
          </w:r>
          <w:r w:rsidR="007A0014" w:rsidRPr="007A0014">
            <w:t xml:space="preserve"> sieć kontradyktoryjna</w:t>
          </w:r>
          <w:r>
            <w:t xml:space="preserve"> </w:t>
          </w:r>
          <w:r w:rsidR="007A0014">
            <w:t xml:space="preserve">(ang. GAN) </w:t>
          </w:r>
          <w:r>
            <w:t>po usunięciu obiektu ze zdjęcia</w:t>
          </w:r>
          <w:r w:rsidR="007A0014">
            <w:t>, a następnie zwrócenie nowego zdjęcia użytkownikowi.</w:t>
          </w:r>
        </w:p>
      </w:sdtContent>
    </w:sdt>
    <w:p w14:paraId="161C2CE5" w14:textId="2C0BE051" w:rsidR="008915A5" w:rsidRPr="00756309" w:rsidRDefault="00436C5E">
      <w:pPr>
        <w:pStyle w:val="Nagwek2"/>
      </w:pPr>
      <w:r>
        <w:t>Przedział czasowy</w:t>
      </w:r>
    </w:p>
    <w:p w14:paraId="659D6EAA" w14:textId="6F0295F0" w:rsidR="008915A5" w:rsidRPr="00756309" w:rsidRDefault="00C811A7" w:rsidP="006115DF">
      <w:pPr>
        <w:pStyle w:val="Bezodstpw"/>
        <w:ind w:left="360"/>
      </w:pPr>
      <w:r>
        <w:t>Prace nad projektem będą trwały począwszy od 25 lutego do 22 czerwca 2021 roku.</w:t>
      </w:r>
    </w:p>
    <w:p w14:paraId="2067B3C9" w14:textId="51E90EBC" w:rsidR="008915A5" w:rsidRDefault="00436C5E">
      <w:pPr>
        <w:pStyle w:val="Nagwek2"/>
      </w:pPr>
      <w:r>
        <w:t>Spis członków</w:t>
      </w:r>
    </w:p>
    <w:p w14:paraId="74E716E3" w14:textId="77777777" w:rsidR="007A0014" w:rsidRPr="007A0014" w:rsidRDefault="007A0014" w:rsidP="007A0014"/>
    <w:tbl>
      <w:tblPr>
        <w:tblStyle w:val="ProjectScopeTable"/>
        <w:tblW w:w="4716" w:type="pct"/>
        <w:tblInd w:w="279" w:type="dxa"/>
        <w:tblLook w:val="04A0" w:firstRow="1" w:lastRow="0" w:firstColumn="1" w:lastColumn="0" w:noHBand="0" w:noVBand="1"/>
        <w:tblDescription w:val="Stakeholders Table"/>
      </w:tblPr>
      <w:tblGrid>
        <w:gridCol w:w="3167"/>
        <w:gridCol w:w="5338"/>
      </w:tblGrid>
      <w:tr w:rsidR="006115DF" w:rsidRPr="00756309" w14:paraId="5D56E858" w14:textId="77777777" w:rsidTr="007A00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62" w:type="pct"/>
          </w:tcPr>
          <w:p w14:paraId="77AD5FA3" w14:textId="77777777" w:rsidR="006115DF" w:rsidRPr="00756309" w:rsidRDefault="006115DF" w:rsidP="00BE1D31">
            <w:r w:rsidRPr="00756309">
              <w:t>Imię i nazwisko</w:t>
            </w:r>
          </w:p>
        </w:tc>
        <w:tc>
          <w:tcPr>
            <w:tcW w:w="3138" w:type="pct"/>
          </w:tcPr>
          <w:p w14:paraId="513AF1B1" w14:textId="77777777" w:rsidR="006115DF" w:rsidRPr="00756309" w:rsidRDefault="006115DF" w:rsidP="00BE1D31">
            <w:r w:rsidRPr="00756309">
              <w:t>Stanowisko</w:t>
            </w:r>
          </w:p>
        </w:tc>
      </w:tr>
      <w:tr w:rsidR="006115DF" w:rsidRPr="00756309" w14:paraId="63BBF053" w14:textId="77777777" w:rsidTr="007A0014">
        <w:tc>
          <w:tcPr>
            <w:tcW w:w="1862" w:type="pct"/>
          </w:tcPr>
          <w:p w14:paraId="6A1C5806" w14:textId="77777777" w:rsidR="006115DF" w:rsidRPr="00756309" w:rsidRDefault="006115DF" w:rsidP="00BE1D31">
            <w:r>
              <w:t>Damian Książek</w:t>
            </w:r>
          </w:p>
        </w:tc>
        <w:tc>
          <w:tcPr>
            <w:tcW w:w="3138" w:type="pct"/>
          </w:tcPr>
          <w:p w14:paraId="5C69D923" w14:textId="407E84A5" w:rsidR="006115DF" w:rsidRPr="00756309" w:rsidRDefault="006115DF" w:rsidP="00BE1D31">
            <w:r>
              <w:t>Lider projektu</w:t>
            </w:r>
          </w:p>
        </w:tc>
      </w:tr>
      <w:tr w:rsidR="006115DF" w:rsidRPr="00756309" w14:paraId="088166E1" w14:textId="77777777" w:rsidTr="007A0014">
        <w:tc>
          <w:tcPr>
            <w:tcW w:w="1862" w:type="pct"/>
          </w:tcPr>
          <w:p w14:paraId="3BFF8D79" w14:textId="77777777" w:rsidR="006115DF" w:rsidRPr="00756309" w:rsidRDefault="006115DF" w:rsidP="00BE1D31">
            <w:r>
              <w:t>Łukasz Mazurek</w:t>
            </w:r>
          </w:p>
        </w:tc>
        <w:tc>
          <w:tcPr>
            <w:tcW w:w="3138" w:type="pct"/>
          </w:tcPr>
          <w:p w14:paraId="55E33552" w14:textId="77777777" w:rsidR="006115DF" w:rsidRPr="00756309" w:rsidRDefault="006115DF" w:rsidP="00BE1D31">
            <w:r>
              <w:t>Inżynier</w:t>
            </w:r>
          </w:p>
        </w:tc>
      </w:tr>
      <w:tr w:rsidR="006115DF" w:rsidRPr="00756309" w14:paraId="76F660D3" w14:textId="77777777" w:rsidTr="007A0014">
        <w:tc>
          <w:tcPr>
            <w:tcW w:w="1862" w:type="pct"/>
          </w:tcPr>
          <w:p w14:paraId="67548247" w14:textId="77777777" w:rsidR="006115DF" w:rsidRDefault="006115DF" w:rsidP="00BE1D31">
            <w:r>
              <w:t>Kacper Derlatka</w:t>
            </w:r>
          </w:p>
        </w:tc>
        <w:tc>
          <w:tcPr>
            <w:tcW w:w="3138" w:type="pct"/>
          </w:tcPr>
          <w:p w14:paraId="3016D501" w14:textId="77777777" w:rsidR="006115DF" w:rsidRDefault="006115DF" w:rsidP="00BE1D31">
            <w:r>
              <w:t>Inżynier</w:t>
            </w:r>
          </w:p>
        </w:tc>
      </w:tr>
      <w:tr w:rsidR="006115DF" w:rsidRPr="00756309" w14:paraId="224F107A" w14:textId="77777777" w:rsidTr="007A0014">
        <w:tc>
          <w:tcPr>
            <w:tcW w:w="1862" w:type="pct"/>
          </w:tcPr>
          <w:p w14:paraId="64ED7A35" w14:textId="77777777" w:rsidR="006115DF" w:rsidRDefault="006115DF" w:rsidP="00BE1D31">
            <w:r>
              <w:t>Bartłomiej Guz</w:t>
            </w:r>
          </w:p>
        </w:tc>
        <w:tc>
          <w:tcPr>
            <w:tcW w:w="3138" w:type="pct"/>
          </w:tcPr>
          <w:p w14:paraId="05763154" w14:textId="77777777" w:rsidR="006115DF" w:rsidRDefault="006115DF" w:rsidP="00BE1D31">
            <w:r>
              <w:t>Tester</w:t>
            </w:r>
          </w:p>
        </w:tc>
      </w:tr>
    </w:tbl>
    <w:p w14:paraId="750DFA4C" w14:textId="18B46BD7" w:rsidR="008915A5" w:rsidRDefault="00436C5E" w:rsidP="006115DF">
      <w:pPr>
        <w:pStyle w:val="Nagwek2"/>
      </w:pPr>
      <w:r>
        <w:t>Opis zadań</w:t>
      </w:r>
    </w:p>
    <w:p w14:paraId="5C99C449" w14:textId="513240FF" w:rsidR="00F3579E" w:rsidRPr="00F3579E" w:rsidRDefault="00F3579E" w:rsidP="00F3579E">
      <w:pPr>
        <w:ind w:left="360"/>
      </w:pPr>
      <w:r>
        <w:t>Każdy z członków zespołu przygotowuje zadania na podstawie omawianych tematów podczas spotkania oraz własnej wiedzy.</w:t>
      </w:r>
    </w:p>
    <w:p w14:paraId="22CAB237" w14:textId="308B54E0" w:rsidR="008915A5" w:rsidRDefault="00436C5E" w:rsidP="006115DF">
      <w:pPr>
        <w:pStyle w:val="Nagwek2"/>
      </w:pPr>
      <w:r>
        <w:t>Opis i motywacja dla wyboru technologii</w:t>
      </w:r>
      <w:r w:rsidR="00C33112">
        <w:t xml:space="preserve"> </w:t>
      </w:r>
    </w:p>
    <w:p w14:paraId="0C25EB34" w14:textId="6E230CA1" w:rsidR="00981A98" w:rsidRDefault="00981A98" w:rsidP="00981A98">
      <w:r>
        <w:tab/>
        <w:t xml:space="preserve">Do obróbki obrazu zostanie </w:t>
      </w:r>
      <w:r w:rsidR="00407582">
        <w:t>użyte</w:t>
      </w:r>
      <w:r>
        <w:t xml:space="preserve"> </w:t>
      </w:r>
      <w:r w:rsidR="00486578">
        <w:t>OpenCV</w:t>
      </w:r>
      <w:r>
        <w:t xml:space="preserve"> ze względu na </w:t>
      </w:r>
      <w:r w:rsidR="00407582">
        <w:t xml:space="preserve">możliwość </w:t>
      </w:r>
      <w:r>
        <w:t>załadowania modelu sieci neuronowej i używania jej do zadań klasyfikacji i rekonstrukcji obiektów.</w:t>
      </w:r>
    </w:p>
    <w:p w14:paraId="451562E2" w14:textId="77777777" w:rsidR="00C33112" w:rsidRDefault="00C33112" w:rsidP="00C33112">
      <w:pPr>
        <w:ind w:firstLine="360"/>
      </w:pPr>
      <w:r>
        <w:t>Do stworzenia backendu strony zostanie użyty flask ze względu na szybka możliwość tworzenia prostych aplikacji.</w:t>
      </w:r>
    </w:p>
    <w:p w14:paraId="27F778F6" w14:textId="5BE8350E" w:rsidR="007A0014" w:rsidRDefault="007A0014" w:rsidP="007A0014"/>
    <w:p w14:paraId="7648430F" w14:textId="77777777" w:rsidR="007A0014" w:rsidRPr="007A0014" w:rsidRDefault="007A0014" w:rsidP="007A0014"/>
    <w:p w14:paraId="3D381FEB" w14:textId="084E6CFE" w:rsidR="008915A5" w:rsidRDefault="00436C5E" w:rsidP="006115DF">
      <w:pPr>
        <w:pStyle w:val="Nagwek2"/>
      </w:pPr>
      <w:r>
        <w:lastRenderedPageBreak/>
        <w:t>Dokumentacja techniczna</w:t>
      </w:r>
    </w:p>
    <w:p w14:paraId="43B80332" w14:textId="0757D90C" w:rsidR="00511C94" w:rsidRPr="00CD0C57" w:rsidRDefault="00CD0C57" w:rsidP="00511C94">
      <w:pPr>
        <w:ind w:left="360"/>
        <w:rPr>
          <w:b/>
          <w:bCs/>
        </w:rPr>
      </w:pPr>
      <w:r w:rsidRPr="00CD0C57">
        <w:rPr>
          <w:b/>
          <w:bCs/>
        </w:rPr>
        <w:t>User stories znajdują się na jirze.</w:t>
      </w:r>
    </w:p>
    <w:p w14:paraId="653DD8DE" w14:textId="0DDF27FC" w:rsidR="007A0014" w:rsidRPr="007A0014" w:rsidRDefault="007A0014" w:rsidP="007A0014">
      <w:pPr>
        <w:ind w:left="360"/>
        <w:rPr>
          <w:b/>
          <w:bCs/>
        </w:rPr>
      </w:pPr>
      <w:r>
        <w:rPr>
          <w:b/>
          <w:bCs/>
        </w:rPr>
        <w:t>Diagram klas dla projektu informatycznego</w:t>
      </w:r>
    </w:p>
    <w:p w14:paraId="47A41DEA" w14:textId="77B07504" w:rsidR="007A0014" w:rsidRPr="007A0014" w:rsidRDefault="007A0014" w:rsidP="007A0014">
      <w:pPr>
        <w:ind w:left="360"/>
      </w:pPr>
      <w:r>
        <w:rPr>
          <w:noProof/>
        </w:rPr>
        <w:drawing>
          <wp:inline distT="0" distB="0" distL="0" distR="0" wp14:anchorId="38522B05" wp14:editId="12145660">
            <wp:extent cx="5732145" cy="4088765"/>
            <wp:effectExtent l="0" t="0" r="1905" b="698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08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B3232" w14:textId="0E5ABFFF" w:rsidR="008915A5" w:rsidRDefault="00436C5E" w:rsidP="006115DF">
      <w:pPr>
        <w:pStyle w:val="Nagwek2"/>
      </w:pPr>
      <w:r>
        <w:t>Opis infrastruktury sprzętowej / zasobów</w:t>
      </w:r>
    </w:p>
    <w:p w14:paraId="4A843FA0" w14:textId="71B063D7" w:rsidR="00E045E1" w:rsidRPr="00E045E1" w:rsidRDefault="00E045E1" w:rsidP="00E045E1">
      <w:pPr>
        <w:ind w:left="360"/>
      </w:pPr>
      <w:r>
        <w:t>Podczas trenowania sieci wykorzystane zostaną zasoby Google Colab lub inne rozwiązania chmurowe</w:t>
      </w:r>
      <w:r w:rsidR="007F232F">
        <w:t>, tak by w jak najlepszy sposób i w treściwym czasie móc wytrenować sieć.</w:t>
      </w:r>
    </w:p>
    <w:p w14:paraId="2C216FF2" w14:textId="4F7C242C" w:rsidR="008915A5" w:rsidRPr="00756309" w:rsidRDefault="00436C5E">
      <w:pPr>
        <w:pStyle w:val="Nagwek2"/>
      </w:pPr>
      <w:r>
        <w:t>Opis stosowanych środowisk</w:t>
      </w:r>
    </w:p>
    <w:p w14:paraId="10F49152" w14:textId="1B08811A" w:rsidR="008915A5" w:rsidRDefault="007F232F" w:rsidP="007F232F">
      <w:pPr>
        <w:ind w:left="360"/>
      </w:pPr>
      <w:r>
        <w:t>Środowiska jakie są wykorzystywane w projekcie to:</w:t>
      </w:r>
    </w:p>
    <w:p w14:paraId="304D746C" w14:textId="0A910EB5" w:rsidR="007F232F" w:rsidRDefault="007F232F" w:rsidP="007F232F">
      <w:pPr>
        <w:ind w:left="360"/>
      </w:pPr>
      <w:r>
        <w:t>Dev – środowisko de</w:t>
      </w:r>
      <w:r>
        <w:t>weloperskie służące do testowania architektury oraz zmian, które mogłyby zagrozić środowisku</w:t>
      </w:r>
    </w:p>
    <w:p w14:paraId="239E22EC" w14:textId="46D5A589" w:rsidR="007F232F" w:rsidRDefault="007F232F" w:rsidP="007F232F">
      <w:pPr>
        <w:ind w:left="360"/>
      </w:pPr>
      <w:r>
        <w:t>Test – środowisko testowe, które służy tylko i wyłącznie do przeprowadzenia testów, musi być stabilne</w:t>
      </w:r>
    </w:p>
    <w:p w14:paraId="0D3C4307" w14:textId="084FAECD" w:rsidR="007F232F" w:rsidRDefault="007F232F" w:rsidP="007F232F">
      <w:pPr>
        <w:ind w:left="360"/>
      </w:pPr>
      <w:r>
        <w:t>PROD – środowisko produkcyjne, musi być absolutnie stabilne</w:t>
      </w:r>
    </w:p>
    <w:sectPr w:rsidR="007F232F" w:rsidSect="006115DF">
      <w:headerReference w:type="default" r:id="rId15"/>
      <w:pgSz w:w="11907" w:h="16839" w:code="9"/>
      <w:pgMar w:top="1440" w:right="1440" w:bottom="1440" w:left="1440" w:header="720" w:footer="86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87A978" w14:textId="77777777" w:rsidR="00DF133C" w:rsidRDefault="00DF133C">
      <w:pPr>
        <w:spacing w:after="0" w:line="240" w:lineRule="auto"/>
      </w:pPr>
      <w:r>
        <w:separator/>
      </w:r>
    </w:p>
  </w:endnote>
  <w:endnote w:type="continuationSeparator" w:id="0">
    <w:p w14:paraId="4A0C3C6D" w14:textId="77777777" w:rsidR="00DF133C" w:rsidRDefault="00DF1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116485" w14:textId="77777777" w:rsidR="00DF133C" w:rsidRDefault="00DF133C">
      <w:pPr>
        <w:spacing w:after="0" w:line="240" w:lineRule="auto"/>
      </w:pPr>
      <w:r>
        <w:separator/>
      </w:r>
    </w:p>
  </w:footnote>
  <w:footnote w:type="continuationSeparator" w:id="0">
    <w:p w14:paraId="0102A2F3" w14:textId="77777777" w:rsidR="00DF133C" w:rsidRDefault="00DF1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9CE3A" w14:textId="77777777" w:rsidR="008915A5" w:rsidRDefault="00942BBA">
    <w:pPr>
      <w:pStyle w:val="Nagwek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605572" wp14:editId="7BBAB5BA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Pole tekstow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DA8D11" w14:textId="77777777" w:rsidR="008915A5" w:rsidRDefault="00942BBA">
                          <w:pPr>
                            <w:pStyle w:val="Stopka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7E4546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605572" id="_x0000_t202" coordsize="21600,21600" o:spt="202" path="m,l,21600r21600,l21600,xe">
              <v:stroke joinstyle="miter"/>
              <v:path gradientshapeok="t" o:connecttype="rect"/>
            </v:shapetype>
            <v:shape id="Pole tekstowe 22" o:spid="_x0000_s1029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" filled="f" stroked="f" strokeweight=".5pt">
              <v:textbox style="mso-fit-shape-to-text:t" inset="0,0,0,0">
                <w:txbxContent>
                  <w:p w14:paraId="44DA8D11" w14:textId="77777777" w:rsidR="008915A5" w:rsidRDefault="00942BBA">
                    <w:pPr>
                      <w:pStyle w:val="Stopka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7E4546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Nagwek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5E"/>
    <w:rsid w:val="00382B58"/>
    <w:rsid w:val="00407582"/>
    <w:rsid w:val="00436C5E"/>
    <w:rsid w:val="00486578"/>
    <w:rsid w:val="00511C94"/>
    <w:rsid w:val="006115DF"/>
    <w:rsid w:val="006820FF"/>
    <w:rsid w:val="006C06A0"/>
    <w:rsid w:val="00736570"/>
    <w:rsid w:val="00756309"/>
    <w:rsid w:val="007A0014"/>
    <w:rsid w:val="007E4546"/>
    <w:rsid w:val="007F232F"/>
    <w:rsid w:val="008915A5"/>
    <w:rsid w:val="00942BBA"/>
    <w:rsid w:val="00953742"/>
    <w:rsid w:val="00981A98"/>
    <w:rsid w:val="00A6671F"/>
    <w:rsid w:val="00B965E6"/>
    <w:rsid w:val="00C33112"/>
    <w:rsid w:val="00C811A7"/>
    <w:rsid w:val="00CD0C57"/>
    <w:rsid w:val="00CD49FB"/>
    <w:rsid w:val="00DF133C"/>
    <w:rsid w:val="00E045E1"/>
    <w:rsid w:val="00F3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03F84E"/>
  <w15:chartTrackingRefBased/>
  <w15:docId w15:val="{652547E9-8AA4-4191-83A7-9133E13B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l-PL" w:eastAsia="pl-PL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ytuZnak">
    <w:name w:val="Tytuł Znak"/>
    <w:basedOn w:val="Domylnaczcionkaakapitu"/>
    <w:link w:val="Tytu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-Siatka">
    <w:name w:val="Table Grid"/>
    <w:basedOn w:val="Standardow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dtytu">
    <w:name w:val="Subtitle"/>
    <w:basedOn w:val="Normalny"/>
    <w:next w:val="Normalny"/>
    <w:link w:val="PodtytuZnak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PodtytuZnak">
    <w:name w:val="Podtytuł Znak"/>
    <w:basedOn w:val="Domylnaczcionkaakapitu"/>
    <w:link w:val="Podtytu"/>
    <w:uiPriority w:val="11"/>
    <w:rPr>
      <w:b/>
      <w:bCs/>
      <w:color w:val="5B9BD5" w:themeColor="accent1"/>
      <w:sz w:val="24"/>
    </w:rPr>
  </w:style>
  <w:style w:type="character" w:customStyle="1" w:styleId="Nagwek1Znak">
    <w:name w:val="Nagłówek 1 Znak"/>
    <w:basedOn w:val="Domylnaczcionkaakapitu"/>
    <w:link w:val="Nagwek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Standardowy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kstporady">
    <w:name w:val="Tekst porady"/>
    <w:basedOn w:val="Normalny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paragraph" w:styleId="Bezodstpw">
    <w:name w:val="No Spacing"/>
    <w:link w:val="BezodstpwZnak"/>
    <w:uiPriority w:val="1"/>
    <w:qFormat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Pr>
      <w:b/>
      <w:bCs/>
      <w:color w:val="5B9BD5" w:themeColor="accent1"/>
      <w:sz w:val="24"/>
    </w:rPr>
  </w:style>
  <w:style w:type="paragraph" w:styleId="Listapunktowana">
    <w:name w:val="List Bullet"/>
    <w:basedOn w:val="Normalny"/>
    <w:uiPriority w:val="1"/>
    <w:unhideWhenUsed/>
    <w:qFormat/>
    <w:pPr>
      <w:numPr>
        <w:numId w:val="2"/>
      </w:numPr>
      <w:spacing w:after="60"/>
    </w:pPr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Stopka">
    <w:name w:val="footer"/>
    <w:basedOn w:val="Normalny"/>
    <w:link w:val="StopkaZnak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StopkaZnak">
    <w:name w:val="Stopka Znak"/>
    <w:basedOn w:val="Domylnaczcionkaakapitu"/>
    <w:link w:val="Stopka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siatki4akcent1">
    <w:name w:val="Grid Table 4 Accent 1"/>
    <w:basedOn w:val="Standardowy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Siatkatabelijasna">
    <w:name w:val="Grid Table Light"/>
    <w:basedOn w:val="Standardowy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Standardowy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kstprzypisudolnego">
    <w:name w:val="footnote text"/>
    <w:basedOn w:val="Normalny"/>
    <w:link w:val="TekstprzypisudolnegoZnak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12"/>
    <w:rPr>
      <w:i/>
      <w:iCs/>
      <w:sz w:val="14"/>
    </w:rPr>
  </w:style>
  <w:style w:type="character" w:customStyle="1" w:styleId="BezodstpwZnak">
    <w:name w:val="Bez odstępów Znak"/>
    <w:basedOn w:val="Domylnaczcionkaakapitu"/>
    <w:link w:val="Bezodstpw"/>
    <w:uiPriority w:val="1"/>
    <w:rsid w:val="00611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mia\AppData\Roaming\Microsoft\Templates\Zakres%20projekt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5677596BBC6446DB3B1B9ABEC02C32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1F64693-AE81-4EB5-A876-F794A9DE41F9}"/>
      </w:docPartPr>
      <w:docPartBody>
        <w:p w:rsidR="00720A56" w:rsidRDefault="00720A56">
          <w:pPr>
            <w:pStyle w:val="B5677596BBC6446DB3B1B9ABEC02C325"/>
          </w:pPr>
          <w:r>
            <w:rPr>
              <w:rStyle w:val="Tekstzastpczy"/>
            </w:rPr>
            <w:t>Kliknij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56"/>
    <w:rsid w:val="00506B2F"/>
    <w:rsid w:val="00720A56"/>
    <w:rsid w:val="00F1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paragraph" w:customStyle="1" w:styleId="B5677596BBC6446DB3B1B9ABEC02C325">
    <w:name w:val="B5677596BBC6446DB3B1B9ABEC02C3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Główny dokument motywujący cele oraz plan działania tworzenia projektu zespołowego dotyczącego usuwania obiektów ze zdjęć dodanych przez użytkownika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29baff33-f40f-4664-8054-1bde3cabf4f6" xsi:nil="true"/>
    <AssetExpire xmlns="29baff33-f40f-4664-8054-1bde3cabf4f6">2029-01-01T08:00:00+00:00</AssetExpire>
    <CampaignTagsTaxHTField0 xmlns="29baff33-f40f-4664-8054-1bde3cabf4f6">
      <Terms xmlns="http://schemas.microsoft.com/office/infopath/2007/PartnerControls"/>
    </CampaignTagsTaxHTField0>
    <IntlLangReviewDate xmlns="29baff33-f40f-4664-8054-1bde3cabf4f6" xsi:nil="true"/>
    <TPFriendlyName xmlns="29baff33-f40f-4664-8054-1bde3cabf4f6" xsi:nil="true"/>
    <IntlLangReview xmlns="29baff33-f40f-4664-8054-1bde3cabf4f6">false</IntlLangReview>
    <LocLastLocAttemptVersionLookup xmlns="29baff33-f40f-4664-8054-1bde3cabf4f6">844755</LocLastLocAttemptVersionLookup>
    <PolicheckWords xmlns="29baff33-f40f-4664-8054-1bde3cabf4f6" xsi:nil="true"/>
    <SubmitterId xmlns="29baff33-f40f-4664-8054-1bde3cabf4f6" xsi:nil="true"/>
    <AcquiredFrom xmlns="29baff33-f40f-4664-8054-1bde3cabf4f6">Internal MS</AcquiredFrom>
    <EditorialStatus xmlns="29baff33-f40f-4664-8054-1bde3cabf4f6">Complete</EditorialStatus>
    <Markets xmlns="29baff33-f40f-4664-8054-1bde3cabf4f6"/>
    <OriginAsset xmlns="29baff33-f40f-4664-8054-1bde3cabf4f6" xsi:nil="true"/>
    <AssetStart xmlns="29baff33-f40f-4664-8054-1bde3cabf4f6">2012-06-27T21:54:00+00:00</AssetStart>
    <FriendlyTitle xmlns="29baff33-f40f-4664-8054-1bde3cabf4f6" xsi:nil="true"/>
    <MarketSpecific xmlns="29baff33-f40f-4664-8054-1bde3cabf4f6">false</MarketSpecific>
    <TPNamespace xmlns="29baff33-f40f-4664-8054-1bde3cabf4f6" xsi:nil="true"/>
    <PublishStatusLookup xmlns="29baff33-f40f-4664-8054-1bde3cabf4f6">
      <Value>377743</Value>
    </PublishStatusLookup>
    <APAuthor xmlns="29baff33-f40f-4664-8054-1bde3cabf4f6">
      <UserInfo>
        <DisplayName>MIDDLEEAST\v-keerth</DisplayName>
        <AccountId>2799</AccountId>
        <AccountType/>
      </UserInfo>
    </APAuthor>
    <TPCommandLine xmlns="29baff33-f40f-4664-8054-1bde3cabf4f6" xsi:nil="true"/>
    <IntlLangReviewer xmlns="29baff33-f40f-4664-8054-1bde3cabf4f6" xsi:nil="true"/>
    <OpenTemplate xmlns="29baff33-f40f-4664-8054-1bde3cabf4f6">true</OpenTemplate>
    <CSXSubmissionDate xmlns="29baff33-f40f-4664-8054-1bde3cabf4f6" xsi:nil="true"/>
    <TaxCatchAll xmlns="29baff33-f40f-4664-8054-1bde3cabf4f6"/>
    <Manager xmlns="29baff33-f40f-4664-8054-1bde3cabf4f6" xsi:nil="true"/>
    <NumericId xmlns="29baff33-f40f-4664-8054-1bde3cabf4f6" xsi:nil="true"/>
    <ParentAssetId xmlns="29baff33-f40f-4664-8054-1bde3cabf4f6" xsi:nil="true"/>
    <OriginalSourceMarket xmlns="29baff33-f40f-4664-8054-1bde3cabf4f6">english</OriginalSourceMarket>
    <ApprovalStatus xmlns="29baff33-f40f-4664-8054-1bde3cabf4f6">InProgress</ApprovalStatus>
    <TPComponent xmlns="29baff33-f40f-4664-8054-1bde3cabf4f6" xsi:nil="true"/>
    <EditorialTags xmlns="29baff33-f40f-4664-8054-1bde3cabf4f6" xsi:nil="true"/>
    <TPExecutable xmlns="29baff33-f40f-4664-8054-1bde3cabf4f6" xsi:nil="true"/>
    <TPLaunchHelpLink xmlns="29baff33-f40f-4664-8054-1bde3cabf4f6" xsi:nil="true"/>
    <LocComments xmlns="29baff33-f40f-4664-8054-1bde3cabf4f6" xsi:nil="true"/>
    <LocRecommendedHandoff xmlns="29baff33-f40f-4664-8054-1bde3cabf4f6" xsi:nil="true"/>
    <SourceTitle xmlns="29baff33-f40f-4664-8054-1bde3cabf4f6" xsi:nil="true"/>
    <CSXUpdate xmlns="29baff33-f40f-4664-8054-1bde3cabf4f6">false</CSXUpdate>
    <IntlLocPriority xmlns="29baff33-f40f-4664-8054-1bde3cabf4f6" xsi:nil="true"/>
    <UAProjectedTotalWords xmlns="29baff33-f40f-4664-8054-1bde3cabf4f6" xsi:nil="true"/>
    <AssetType xmlns="29baff33-f40f-4664-8054-1bde3cabf4f6">TP</AssetType>
    <MachineTranslated xmlns="29baff33-f40f-4664-8054-1bde3cabf4f6">false</MachineTranslated>
    <OutputCachingOn xmlns="29baff33-f40f-4664-8054-1bde3cabf4f6">false</OutputCachingOn>
    <TemplateStatus xmlns="29baff33-f40f-4664-8054-1bde3cabf4f6">Complete</TemplateStatus>
    <IsSearchable xmlns="29baff33-f40f-4664-8054-1bde3cabf4f6">true</IsSearchable>
    <ContentItem xmlns="29baff33-f40f-4664-8054-1bde3cabf4f6" xsi:nil="true"/>
    <HandoffToMSDN xmlns="29baff33-f40f-4664-8054-1bde3cabf4f6" xsi:nil="true"/>
    <ShowIn xmlns="29baff33-f40f-4664-8054-1bde3cabf4f6">Show everywhere</ShowIn>
    <ThumbnailAssetId xmlns="29baff33-f40f-4664-8054-1bde3cabf4f6" xsi:nil="true"/>
    <UALocComments xmlns="29baff33-f40f-4664-8054-1bde3cabf4f6" xsi:nil="true"/>
    <UALocRecommendation xmlns="29baff33-f40f-4664-8054-1bde3cabf4f6">Localize</UALocRecommendation>
    <LastModifiedDateTime xmlns="29baff33-f40f-4664-8054-1bde3cabf4f6" xsi:nil="true"/>
    <LegacyData xmlns="29baff33-f40f-4664-8054-1bde3cabf4f6" xsi:nil="true"/>
    <LocManualTestRequired xmlns="29baff33-f40f-4664-8054-1bde3cabf4f6">false</LocManualTestRequired>
    <LocMarketGroupTiers2 xmlns="29baff33-f40f-4664-8054-1bde3cabf4f6" xsi:nil="true"/>
    <ClipArtFilename xmlns="29baff33-f40f-4664-8054-1bde3cabf4f6" xsi:nil="true"/>
    <TPApplication xmlns="29baff33-f40f-4664-8054-1bde3cabf4f6" xsi:nil="true"/>
    <CSXHash xmlns="29baff33-f40f-4664-8054-1bde3cabf4f6" xsi:nil="true"/>
    <DirectSourceMarket xmlns="29baff33-f40f-4664-8054-1bde3cabf4f6">english</DirectSourceMarket>
    <PrimaryImageGen xmlns="29baff33-f40f-4664-8054-1bde3cabf4f6">true</PrimaryImageGen>
    <PlannedPubDate xmlns="29baff33-f40f-4664-8054-1bde3cabf4f6" xsi:nil="true"/>
    <CSXSubmissionMarket xmlns="29baff33-f40f-4664-8054-1bde3cabf4f6" xsi:nil="true"/>
    <Downloads xmlns="29baff33-f40f-4664-8054-1bde3cabf4f6">0</Downloads>
    <ArtSampleDocs xmlns="29baff33-f40f-4664-8054-1bde3cabf4f6" xsi:nil="true"/>
    <TrustLevel xmlns="29baff33-f40f-4664-8054-1bde3cabf4f6">1 Microsoft Managed Content</TrustLevel>
    <BlockPublish xmlns="29baff33-f40f-4664-8054-1bde3cabf4f6">false</BlockPublish>
    <TPLaunchHelpLinkType xmlns="29baff33-f40f-4664-8054-1bde3cabf4f6">Template</TPLaunchHelpLinkType>
    <LocalizationTagsTaxHTField0 xmlns="29baff33-f40f-4664-8054-1bde3cabf4f6">
      <Terms xmlns="http://schemas.microsoft.com/office/infopath/2007/PartnerControls"/>
    </LocalizationTagsTaxHTField0>
    <BusinessGroup xmlns="29baff33-f40f-4664-8054-1bde3cabf4f6" xsi:nil="true"/>
    <Providers xmlns="29baff33-f40f-4664-8054-1bde3cabf4f6" xsi:nil="true"/>
    <TemplateTemplateType xmlns="29baff33-f40f-4664-8054-1bde3cabf4f6">Word Document Template</TemplateTemplateType>
    <TimesCloned xmlns="29baff33-f40f-4664-8054-1bde3cabf4f6" xsi:nil="true"/>
    <TPAppVersion xmlns="29baff33-f40f-4664-8054-1bde3cabf4f6" xsi:nil="true"/>
    <VoteCount xmlns="29baff33-f40f-4664-8054-1bde3cabf4f6" xsi:nil="true"/>
    <FeatureTagsTaxHTField0 xmlns="29baff33-f40f-4664-8054-1bde3cabf4f6">
      <Terms xmlns="http://schemas.microsoft.com/office/infopath/2007/PartnerControls"/>
    </FeatureTagsTaxHTField0>
    <Provider xmlns="29baff33-f40f-4664-8054-1bde3cabf4f6" xsi:nil="true"/>
    <UACurrentWords xmlns="29baff33-f40f-4664-8054-1bde3cabf4f6" xsi:nil="true"/>
    <AssetId xmlns="29baff33-f40f-4664-8054-1bde3cabf4f6">TP102927812</AssetId>
    <TPClientViewer xmlns="29baff33-f40f-4664-8054-1bde3cabf4f6" xsi:nil="true"/>
    <DSATActionTaken xmlns="29baff33-f40f-4664-8054-1bde3cabf4f6" xsi:nil="true"/>
    <APEditor xmlns="29baff33-f40f-4664-8054-1bde3cabf4f6">
      <UserInfo>
        <DisplayName/>
        <AccountId xsi:nil="true"/>
        <AccountType/>
      </UserInfo>
    </APEditor>
    <TPInstallLocation xmlns="29baff33-f40f-4664-8054-1bde3cabf4f6" xsi:nil="true"/>
    <OOCacheId xmlns="29baff33-f40f-4664-8054-1bde3cabf4f6" xsi:nil="true"/>
    <IsDeleted xmlns="29baff33-f40f-4664-8054-1bde3cabf4f6">false</IsDeleted>
    <PublishTargets xmlns="29baff33-f40f-4664-8054-1bde3cabf4f6">OfficeOnlineVNext</PublishTargets>
    <ApprovalLog xmlns="29baff33-f40f-4664-8054-1bde3cabf4f6" xsi:nil="true"/>
    <BugNumber xmlns="29baff33-f40f-4664-8054-1bde3cabf4f6" xsi:nil="true"/>
    <CrawlForDependencies xmlns="29baff33-f40f-4664-8054-1bde3cabf4f6">false</CrawlForDependencies>
    <InternalTagsTaxHTField0 xmlns="29baff33-f40f-4664-8054-1bde3cabf4f6">
      <Terms xmlns="http://schemas.microsoft.com/office/infopath/2007/PartnerControls"/>
    </InternalTagsTaxHTField0>
    <LastHandOff xmlns="29baff33-f40f-4664-8054-1bde3cabf4f6" xsi:nil="true"/>
    <Milestone xmlns="29baff33-f40f-4664-8054-1bde3cabf4f6" xsi:nil="true"/>
    <OriginalRelease xmlns="29baff33-f40f-4664-8054-1bde3cabf4f6">15</OriginalRelease>
    <RecommendationsModifier xmlns="29baff33-f40f-4664-8054-1bde3cabf4f6" xsi:nil="true"/>
    <ScenarioTagsTaxHTField0 xmlns="29baff33-f40f-4664-8054-1bde3cabf4f6">
      <Terms xmlns="http://schemas.microsoft.com/office/infopath/2007/PartnerControls"/>
    </ScenarioTagsTaxHTField0>
    <UANotes xmlns="29baff33-f40f-4664-8054-1bde3cabf4f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CFA5F52AA0A00C4CBEF2A37681B2318F04009FDCD24A096B5E4C8184D4910FEB1A76" ma:contentTypeVersion="56" ma:contentTypeDescription="Create a new document." ma:contentTypeScope="" ma:versionID="e2b161dd106aa6ff43a2053ab7ed0d23">
  <xsd:schema xmlns:xsd="http://www.w3.org/2001/XMLSchema" xmlns:xs="http://www.w3.org/2001/XMLSchema" xmlns:p="http://schemas.microsoft.com/office/2006/metadata/properties" xmlns:ns2="29baff33-f40f-4664-8054-1bde3cabf4f6" targetNamespace="http://schemas.microsoft.com/office/2006/metadata/properties" ma:root="true" ma:fieldsID="df3fe752eed498a1554dc026fa12eabd" ns2:_="">
    <xsd:import namespace="29baff33-f40f-4664-8054-1bde3cabf4f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aff33-f40f-4664-8054-1bde3cabf4f6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35ae66bf-e87d-41c1-aaaa-5f9779661904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1DDBB892-E9C2-41BE-A746-120199994C31}" ma:internalName="CSXSubmissionMarket" ma:readOnly="false" ma:showField="MarketName" ma:web="29baff33-f40f-4664-8054-1bde3cabf4f6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22649cd3-0638-4550-a153-a68664946fb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2513E2E7-E2AF-440C-8567-37153D3865E2}" ma:internalName="InProjectListLookup" ma:readOnly="true" ma:showField="InProjectList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961a284f-ead0-40ef-8222-26875887a96b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2513E2E7-E2AF-440C-8567-37153D3865E2}" ma:internalName="LastCompleteVersionLookup" ma:readOnly="true" ma:showField="LastCompleteVersion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2513E2E7-E2AF-440C-8567-37153D3865E2}" ma:internalName="LastPreviewErrorLookup" ma:readOnly="true" ma:showField="LastPreviewError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2513E2E7-E2AF-440C-8567-37153D3865E2}" ma:internalName="LastPreviewResultLookup" ma:readOnly="true" ma:showField="LastPreviewResult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2513E2E7-E2AF-440C-8567-37153D3865E2}" ma:internalName="LastPreviewAttemptDateLookup" ma:readOnly="true" ma:showField="LastPreviewAttemptDate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2513E2E7-E2AF-440C-8567-37153D3865E2}" ma:internalName="LastPreviewedByLookup" ma:readOnly="true" ma:showField="LastPreviewedBy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2513E2E7-E2AF-440C-8567-37153D3865E2}" ma:internalName="LastPreviewTimeLookup" ma:readOnly="true" ma:showField="LastPreviewTime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2513E2E7-E2AF-440C-8567-37153D3865E2}" ma:internalName="LastPreviewVersionLookup" ma:readOnly="true" ma:showField="LastPreviewVersion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2513E2E7-E2AF-440C-8567-37153D3865E2}" ma:internalName="LastPublishErrorLookup" ma:readOnly="true" ma:showField="LastPublishError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2513E2E7-E2AF-440C-8567-37153D3865E2}" ma:internalName="LastPublishResultLookup" ma:readOnly="true" ma:showField="LastPublishResult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2513E2E7-E2AF-440C-8567-37153D3865E2}" ma:internalName="LastPublishAttemptDateLookup" ma:readOnly="true" ma:showField="LastPublishAttemptDate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2513E2E7-E2AF-440C-8567-37153D3865E2}" ma:internalName="LastPublishedByLookup" ma:readOnly="true" ma:showField="LastPublishedBy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2513E2E7-E2AF-440C-8567-37153D3865E2}" ma:internalName="LastPublishTimeLookup" ma:readOnly="true" ma:showField="LastPublishTime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2513E2E7-E2AF-440C-8567-37153D3865E2}" ma:internalName="LastPublishVersionLookup" ma:readOnly="true" ma:showField="LastPublishVersion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72723BFE-42E4-4BFD-ABEC-91FC880F9EED}" ma:internalName="LocLastLocAttemptVersionLookup" ma:readOnly="false" ma:showField="LastLocAttemptVersion" ma:web="29baff33-f40f-4664-8054-1bde3cabf4f6">
      <xsd:simpleType>
        <xsd:restriction base="dms:Lookup"/>
      </xsd:simpleType>
    </xsd:element>
    <xsd:element name="LocLastLocAttemptVersionTypeLookup" ma:index="71" nillable="true" ma:displayName="Loc Last Loc Attempt Version Type" ma:default="" ma:list="{72723BFE-42E4-4BFD-ABEC-91FC880F9EED}" ma:internalName="LocLastLocAttemptVersionTypeLookup" ma:readOnly="true" ma:showField="LastLocAttemptVersionType" ma:web="29baff33-f40f-4664-8054-1bde3cabf4f6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72723BFE-42E4-4BFD-ABEC-91FC880F9EED}" ma:internalName="LocNewPublishedVersionLookup" ma:readOnly="true" ma:showField="NewPublishedVersion" ma:web="29baff33-f40f-4664-8054-1bde3cabf4f6">
      <xsd:simpleType>
        <xsd:restriction base="dms:Lookup"/>
      </xsd:simpleType>
    </xsd:element>
    <xsd:element name="LocOverallHandbackStatusLookup" ma:index="75" nillable="true" ma:displayName="Loc Overall Handback Status" ma:default="" ma:list="{72723BFE-42E4-4BFD-ABEC-91FC880F9EED}" ma:internalName="LocOverallHandbackStatusLookup" ma:readOnly="true" ma:showField="OverallHandbackStatus" ma:web="29baff33-f40f-4664-8054-1bde3cabf4f6">
      <xsd:simpleType>
        <xsd:restriction base="dms:Lookup"/>
      </xsd:simpleType>
    </xsd:element>
    <xsd:element name="LocOverallLocStatusLookup" ma:index="76" nillable="true" ma:displayName="Loc Overall Localize Status" ma:default="" ma:list="{72723BFE-42E4-4BFD-ABEC-91FC880F9EED}" ma:internalName="LocOverallLocStatusLookup" ma:readOnly="true" ma:showField="OverallLocStatus" ma:web="29baff33-f40f-4664-8054-1bde3cabf4f6">
      <xsd:simpleType>
        <xsd:restriction base="dms:Lookup"/>
      </xsd:simpleType>
    </xsd:element>
    <xsd:element name="LocOverallPreviewStatusLookup" ma:index="77" nillable="true" ma:displayName="Loc Overall Preview Status" ma:default="" ma:list="{72723BFE-42E4-4BFD-ABEC-91FC880F9EED}" ma:internalName="LocOverallPreviewStatusLookup" ma:readOnly="true" ma:showField="OverallPreviewStatus" ma:web="29baff33-f40f-4664-8054-1bde3cabf4f6">
      <xsd:simpleType>
        <xsd:restriction base="dms:Lookup"/>
      </xsd:simpleType>
    </xsd:element>
    <xsd:element name="LocOverallPublishStatusLookup" ma:index="78" nillable="true" ma:displayName="Loc Overall Publish Status" ma:default="" ma:list="{72723BFE-42E4-4BFD-ABEC-91FC880F9EED}" ma:internalName="LocOverallPublishStatusLookup" ma:readOnly="true" ma:showField="OverallPublishStatus" ma:web="29baff33-f40f-4664-8054-1bde3cabf4f6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72723BFE-42E4-4BFD-ABEC-91FC880F9EED}" ma:internalName="LocProcessedForHandoffsLookup" ma:readOnly="true" ma:showField="ProcessedForHandoffs" ma:web="29baff33-f40f-4664-8054-1bde3cabf4f6">
      <xsd:simpleType>
        <xsd:restriction base="dms:Lookup"/>
      </xsd:simpleType>
    </xsd:element>
    <xsd:element name="LocProcessedForMarketsLookup" ma:index="81" nillable="true" ma:displayName="Loc Processed For Markets" ma:default="" ma:list="{72723BFE-42E4-4BFD-ABEC-91FC880F9EED}" ma:internalName="LocProcessedForMarketsLookup" ma:readOnly="true" ma:showField="ProcessedForMarkets" ma:web="29baff33-f40f-4664-8054-1bde3cabf4f6">
      <xsd:simpleType>
        <xsd:restriction base="dms:Lookup"/>
      </xsd:simpleType>
    </xsd:element>
    <xsd:element name="LocPublishedDependentAssetsLookup" ma:index="82" nillable="true" ma:displayName="Loc Published Dependent Assets" ma:default="" ma:list="{72723BFE-42E4-4BFD-ABEC-91FC880F9EED}" ma:internalName="LocPublishedDependentAssetsLookup" ma:readOnly="true" ma:showField="PublishedDependentAssets" ma:web="29baff33-f40f-4664-8054-1bde3cabf4f6">
      <xsd:simpleType>
        <xsd:restriction base="dms:Lookup"/>
      </xsd:simpleType>
    </xsd:element>
    <xsd:element name="LocPublishedLinkedAssetsLookup" ma:index="83" nillable="true" ma:displayName="Loc Published Linked Assets" ma:default="" ma:list="{72723BFE-42E4-4BFD-ABEC-91FC880F9EED}" ma:internalName="LocPublishedLinkedAssetsLookup" ma:readOnly="true" ma:showField="PublishedLinkedAssets" ma:web="29baff33-f40f-4664-8054-1bde3cabf4f6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cb159bc7-6392-40eb-91ad-5e9404d69876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1DDBB892-E9C2-41BE-A746-120199994C31}" ma:internalName="Markets" ma:readOnly="false" ma:showField="MarketName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2513E2E7-E2AF-440C-8567-37153D3865E2}" ma:internalName="NumOfRatingsLookup" ma:readOnly="true" ma:showField="NumOfRatings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2513E2E7-E2AF-440C-8567-37153D3865E2}" ma:internalName="PublishStatusLookup" ma:readOnly="false" ma:showField="PublishStatus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9e57b0ce-4b8f-49f5-b588-fc22682c04a3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9d66d6a4-c4b4-42e6-80e6-7373254461f0}" ma:internalName="TaxCatchAll" ma:showField="CatchAllData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9d66d6a4-c4b4-42e6-80e6-7373254461f0}" ma:internalName="TaxCatchAllLabel" ma:readOnly="true" ma:showField="CatchAllDataLabel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6D547B-1A8E-42A3-8288-1ECB4B3B303B}">
  <ds:schemaRefs>
    <ds:schemaRef ds:uri="http://schemas.microsoft.com/office/2006/metadata/properties"/>
    <ds:schemaRef ds:uri="http://schemas.microsoft.com/office/infopath/2007/PartnerControls"/>
    <ds:schemaRef ds:uri="29baff33-f40f-4664-8054-1bde3cabf4f6"/>
  </ds:schemaRefs>
</ds:datastoreItem>
</file>

<file path=customXml/itemProps3.xml><?xml version="1.0" encoding="utf-8"?>
<ds:datastoreItem xmlns:ds="http://schemas.openxmlformats.org/officeDocument/2006/customXml" ds:itemID="{B01E45EE-4FCF-4BA6-A8D0-C2829E67AF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aff33-f40f-4664-8054-1bde3cabf4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15A232C-477F-4C18-96CD-C662D01E8DD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Zakres projektu.dotx</Template>
  <TotalTime>19</TotalTime>
  <Pages>3</Pages>
  <Words>277</Words>
  <Characters>1663</Characters>
  <Application>Microsoft Office Word</Application>
  <DocSecurity>0</DocSecurity>
  <Lines>13</Lines>
  <Paragraphs>3</Paragraphs>
  <ScaleCrop>false</ScaleCrop>
  <HeadingPairs>
    <vt:vector size="6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Dokument projektowy</vt:lpstr>
      <vt:lpstr/>
      <vt:lpstr>Omówienie</vt:lpstr>
      <vt:lpstr>    Podstawowe informacje i opis projektu</vt:lpstr>
      <vt:lpstr>    Zakres projektu</vt:lpstr>
      <vt:lpstr>    Ogólne wymagania</vt:lpstr>
      <vt:lpstr>    Elementy dostarczane</vt:lpstr>
      <vt:lpstr>    Strony objęte wpływem projektu</vt:lpstr>
      <vt:lpstr>    Procesy biznesowe lub systemy objęte wpływem projektu</vt:lpstr>
      <vt:lpstr>    Specjalne wykluczenia z zakresu</vt:lpstr>
      <vt:lpstr>    Plan wdrożenia</vt:lpstr>
      <vt:lpstr>    Ogólny harmonogram lub oś czasu</vt:lpstr>
      <vt:lpstr>Zatwierdzenie i zezwolenie na realizację</vt:lpstr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 projektowy</dc:title>
  <dc:subject>Usuwanie obiektów ze zdjęć</dc:subject>
  <dc:creator>Zespół nr 8</dc:creator>
  <cp:lastModifiedBy>Damian Książek</cp:lastModifiedBy>
  <cp:revision>10</cp:revision>
  <dcterms:created xsi:type="dcterms:W3CDTF">2021-01-29T11:02:00Z</dcterms:created>
  <dcterms:modified xsi:type="dcterms:W3CDTF">2021-01-29T11:34:00Z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0x010100CFA5F52AA0A00C4CBEF2A37681B2318F04009FDCD24A096B5E4C8184D4910FEB1A76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LocMarketGroupTiers">
    <vt:lpwstr/>
  </property>
  <property fmtid="{D5CDD505-2E9C-101B-9397-08002B2CF9AE}" pid="11" name="CategoryTagsTaxHTField0">
    <vt:lpwstr/>
  </property>
  <property fmtid="{D5CDD505-2E9C-101B-9397-08002B2CF9AE}" pid="12" name="HiddenCategoryTagsTaxHTField0">
    <vt:lpwstr/>
  </property>
</Properties>
</file>